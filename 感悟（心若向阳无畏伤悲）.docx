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AF184D" w:rsidRDefault="00347A2E">
              <w:pPr>
                <w:pStyle w:val="Publishwithline"/>
              </w:pPr>
              <w:r>
                <w:rPr>
                  <w:rFonts w:hint="eastAsia"/>
                </w:rPr>
                <w:t>【感悟】心若向阳无谓悲伤</w:t>
              </w:r>
            </w:p>
          </w:sdtContent>
        </w:sdt>
        <w:p w:rsidR="00AF184D" w:rsidRDefault="00AF184D">
          <w:pPr>
            <w:pStyle w:val="underline"/>
          </w:pPr>
        </w:p>
        <w:p w:rsidR="00AF184D" w:rsidRDefault="005A598C">
          <w:pPr>
            <w:pStyle w:val="PadderBetweenControlandBody"/>
          </w:pPr>
        </w:p>
      </w:sdtContent>
    </w:sdt>
    <w:p w:rsidR="00C700F4" w:rsidRDefault="00867DEC">
      <w:pPr>
        <w:rPr>
          <w:rFonts w:ascii="Consolas" w:hAnsi="Consolas"/>
          <w:sz w:val="28"/>
          <w:szCs w:val="28"/>
        </w:rPr>
      </w:pPr>
      <w:r>
        <w:rPr>
          <w:rFonts w:hint="eastAsia"/>
        </w:rPr>
        <w:t xml:space="preserve">  </w:t>
      </w:r>
      <w:r w:rsidRPr="00867DEC">
        <w:rPr>
          <w:rFonts w:hint="eastAsia"/>
          <w:sz w:val="28"/>
          <w:szCs w:val="28"/>
        </w:rPr>
        <w:t xml:space="preserve">     </w:t>
      </w:r>
      <w:r w:rsidRPr="00C700F4">
        <w:rPr>
          <w:rFonts w:ascii="Consolas" w:hAnsi="Consolas"/>
          <w:sz w:val="28"/>
          <w:szCs w:val="28"/>
        </w:rPr>
        <w:t xml:space="preserve">  </w:t>
      </w:r>
      <w:r w:rsidRPr="00C700F4">
        <w:rPr>
          <w:rFonts w:ascii="Consolas" w:hAnsi="Consolas"/>
          <w:sz w:val="28"/>
          <w:szCs w:val="28"/>
        </w:rPr>
        <w:t>一个人的路途，虽说是显得有些孤寂，但踏实</w:t>
      </w:r>
      <w:r w:rsidR="00C700F4">
        <w:rPr>
          <w:rFonts w:ascii="Consolas" w:hAnsi="Consolas" w:hint="eastAsia"/>
          <w:sz w:val="28"/>
          <w:szCs w:val="28"/>
        </w:rPr>
        <w:t>！</w:t>
      </w:r>
      <w:r w:rsidR="0001510F">
        <w:rPr>
          <w:rFonts w:ascii="Consolas" w:hAnsi="Consolas" w:hint="eastAsia"/>
          <w:sz w:val="28"/>
          <w:szCs w:val="28"/>
        </w:rPr>
        <w:t>，</w:t>
      </w:r>
    </w:p>
    <w:p w:rsidR="00AF184D" w:rsidRDefault="00C700F4" w:rsidP="00C700F4">
      <w:pPr>
        <w:ind w:firstLineChars="200" w:firstLine="5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不错</w:t>
      </w:r>
      <w:r>
        <w:rPr>
          <w:rFonts w:ascii="Consolas" w:hAnsi="Consolas" w:hint="eastAsia"/>
          <w:sz w:val="28"/>
          <w:szCs w:val="28"/>
        </w:rPr>
        <w:t>，</w:t>
      </w:r>
      <w:r>
        <w:rPr>
          <w:rFonts w:ascii="Consolas" w:hAnsi="Consolas"/>
          <w:sz w:val="28"/>
          <w:szCs w:val="28"/>
        </w:rPr>
        <w:t>我应该想清楚</w:t>
      </w:r>
      <w:r>
        <w:rPr>
          <w:rFonts w:ascii="Consolas" w:hAnsi="Consolas" w:hint="eastAsia"/>
          <w:sz w:val="28"/>
          <w:szCs w:val="28"/>
        </w:rPr>
        <w:t>，</w:t>
      </w:r>
      <w:r>
        <w:rPr>
          <w:rFonts w:ascii="Consolas" w:hAnsi="Consolas"/>
          <w:sz w:val="28"/>
          <w:szCs w:val="28"/>
        </w:rPr>
        <w:t>不喜欢我</w:t>
      </w:r>
      <w:r>
        <w:rPr>
          <w:rFonts w:ascii="Consolas" w:hAnsi="Consolas" w:hint="eastAsia"/>
          <w:sz w:val="28"/>
          <w:szCs w:val="28"/>
        </w:rPr>
        <w:t>，</w:t>
      </w:r>
      <w:r>
        <w:rPr>
          <w:rFonts w:ascii="Consolas" w:hAnsi="Consolas"/>
          <w:sz w:val="28"/>
          <w:szCs w:val="28"/>
        </w:rPr>
        <w:t>就是不喜欢我</w:t>
      </w:r>
      <w:r>
        <w:rPr>
          <w:rFonts w:ascii="Consolas" w:hAnsi="Consolas" w:hint="eastAsia"/>
          <w:sz w:val="28"/>
          <w:szCs w:val="28"/>
        </w:rPr>
        <w:t>，</w:t>
      </w:r>
      <w:r>
        <w:rPr>
          <w:rFonts w:ascii="Consolas" w:hAnsi="Consolas"/>
          <w:sz w:val="28"/>
          <w:szCs w:val="28"/>
        </w:rPr>
        <w:t>我不用苦苦追求</w:t>
      </w:r>
      <w:r>
        <w:rPr>
          <w:rFonts w:ascii="Consolas" w:hAnsi="Consolas" w:hint="eastAsia"/>
          <w:sz w:val="28"/>
          <w:szCs w:val="28"/>
        </w:rPr>
        <w:t>，苦苦追求来的感情那很容易失去，感情不需要你刻意去追求</w:t>
      </w:r>
      <w:r w:rsidR="0001510F">
        <w:rPr>
          <w:rFonts w:ascii="Consolas" w:hAnsi="Consolas" w:hint="eastAsia"/>
          <w:sz w:val="28"/>
          <w:szCs w:val="28"/>
        </w:rPr>
        <w:t>，所有真爱的获得是不费力的，爱有就有，没有就没有，你也不必要去问，哪里不爱了，有时候你问的话对于你而言太低见了，你不需要这样，你要活出自己的模样。</w:t>
      </w:r>
    </w:p>
    <w:p w:rsidR="0001510F" w:rsidRDefault="0001510F" w:rsidP="00C700F4">
      <w:pPr>
        <w:ind w:firstLineChars="200" w:firstLine="5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在不喜欢人的眼里</w:t>
      </w:r>
      <w:r>
        <w:rPr>
          <w:rFonts w:ascii="Consolas" w:hAnsi="Consolas" w:hint="eastAsia"/>
          <w:sz w:val="28"/>
          <w:szCs w:val="28"/>
        </w:rPr>
        <w:t>，</w:t>
      </w:r>
      <w:r>
        <w:rPr>
          <w:rFonts w:ascii="Consolas" w:hAnsi="Consolas"/>
          <w:sz w:val="28"/>
          <w:szCs w:val="28"/>
        </w:rPr>
        <w:t>你的喜欢什么都不是</w:t>
      </w:r>
      <w:r w:rsidR="00927A59">
        <w:rPr>
          <w:rFonts w:ascii="Consolas" w:hAnsi="Consolas" w:hint="eastAsia"/>
          <w:sz w:val="28"/>
          <w:szCs w:val="28"/>
        </w:rPr>
        <w:t>，所以要</w:t>
      </w:r>
      <w:r>
        <w:rPr>
          <w:rFonts w:ascii="Consolas" w:hAnsi="Consolas" w:hint="eastAsia"/>
          <w:sz w:val="28"/>
          <w:szCs w:val="28"/>
        </w:rPr>
        <w:t>清醒一点，在爱情里面没有什么公平可言，让你努力去靠近的基本上都会失去，爱一个人的时候，小孩子才说追求，成年人只谈吸引，识趣一点早点离开，有那么多人喜欢你，你眼巴巴的指望那个不喜欢你的人</w:t>
      </w:r>
      <w:r w:rsidR="00347A2E">
        <w:rPr>
          <w:rFonts w:ascii="Consolas" w:hAnsi="Consolas" w:hint="eastAsia"/>
          <w:sz w:val="28"/>
          <w:szCs w:val="28"/>
        </w:rPr>
        <w:t>，这样你岂不是辜负了自己嘛，</w:t>
      </w:r>
      <w:r w:rsidR="00927A59">
        <w:rPr>
          <w:rFonts w:ascii="Consolas" w:hAnsi="Consolas" w:hint="eastAsia"/>
          <w:sz w:val="28"/>
          <w:szCs w:val="28"/>
        </w:rPr>
        <w:t>不是还有诗和远方嘛，不能因为一棵树而失去了整个森林，这样可就得不偿失咯，</w:t>
      </w:r>
      <w:r w:rsidR="00347A2E">
        <w:rPr>
          <w:rFonts w:ascii="Consolas" w:hAnsi="Consolas" w:hint="eastAsia"/>
          <w:sz w:val="28"/>
          <w:szCs w:val="28"/>
        </w:rPr>
        <w:t>你还是变优秀，既然有人喜欢你的，你说合适里不。</w:t>
      </w:r>
    </w:p>
    <w:p w:rsidR="00E705B4" w:rsidRDefault="00927A59" w:rsidP="00C700F4">
      <w:pPr>
        <w:ind w:firstLineChars="200" w:firstLine="560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请你不要一次不好的相处，让你怀疑自己的一切不是</w:t>
      </w:r>
      <w:r w:rsidR="00E705B4">
        <w:rPr>
          <w:rFonts w:ascii="Consolas" w:hAnsi="Consolas" w:hint="eastAsia"/>
          <w:sz w:val="28"/>
          <w:szCs w:val="28"/>
        </w:rPr>
        <w:t>，</w:t>
      </w:r>
      <w:r>
        <w:rPr>
          <w:rFonts w:ascii="Consolas" w:hAnsi="Consolas" w:hint="eastAsia"/>
          <w:sz w:val="28"/>
          <w:szCs w:val="28"/>
        </w:rPr>
        <w:t>你不可以放弃自己的初衷，去迎合她的想法，要活出强大的自己</w:t>
      </w:r>
      <w:r w:rsidR="00E705B4">
        <w:rPr>
          <w:rFonts w:ascii="Consolas" w:hAnsi="Consolas" w:hint="eastAsia"/>
          <w:sz w:val="28"/>
          <w:szCs w:val="28"/>
        </w:rPr>
        <w:t>。</w:t>
      </w:r>
    </w:p>
    <w:p w:rsidR="00E705B4" w:rsidRDefault="00927A59" w:rsidP="00C700F4">
      <w:pPr>
        <w:ind w:firstLineChars="200" w:firstLine="560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这么好的阳光，你不可以辜负了，你浪费的今天</w:t>
      </w:r>
      <w:r w:rsidR="00E705B4">
        <w:rPr>
          <w:rFonts w:ascii="Consolas" w:hAnsi="Consolas" w:hint="eastAsia"/>
          <w:sz w:val="28"/>
          <w:szCs w:val="28"/>
        </w:rPr>
        <w:t>，是死去人所渴望的明天，唯有时光和思想不可辜负。</w:t>
      </w:r>
    </w:p>
    <w:p w:rsidR="00DD75D0" w:rsidRDefault="00E705B4" w:rsidP="00C700F4">
      <w:pPr>
        <w:ind w:firstLineChars="200" w:firstLine="560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明明很清楚，自己走的是一条死胡同，还要想法设法的要走出去，这几乎不可能，还是早点说破，早点结束，对这段感情画上个完美的句号，去追寻自己所要的所有所期盼的，</w:t>
      </w:r>
      <w:r w:rsidR="00DD75D0">
        <w:rPr>
          <w:rFonts w:ascii="Consolas" w:hAnsi="Consolas" w:hint="eastAsia"/>
          <w:sz w:val="28"/>
          <w:szCs w:val="28"/>
        </w:rPr>
        <w:t>勇敢的放手，去寻找真正属于自己的另一半。</w:t>
      </w:r>
      <w:r w:rsidR="009141CD">
        <w:rPr>
          <w:rFonts w:ascii="Consolas" w:hAnsi="Consolas" w:hint="eastAsia"/>
          <w:sz w:val="28"/>
          <w:szCs w:val="28"/>
        </w:rPr>
        <w:t>这样对你我双方都是中解脱，既然放手就不要纠缠，不要去打扰对方，</w:t>
      </w:r>
      <w:bookmarkStart w:id="0" w:name="_GoBack"/>
      <w:bookmarkEnd w:id="0"/>
      <w:r w:rsidR="009141CD">
        <w:rPr>
          <w:rFonts w:ascii="Consolas" w:hAnsi="Consolas" w:hint="eastAsia"/>
          <w:sz w:val="28"/>
          <w:szCs w:val="28"/>
        </w:rPr>
        <w:t>这是最起码的尊重，她不尊重你这是她的问题，你不尊重他问题就出在你自己的身上。学着放下很重要孩子！</w:t>
      </w:r>
    </w:p>
    <w:p w:rsidR="009141CD" w:rsidRDefault="00DD75D0" w:rsidP="009141CD">
      <w:pPr>
        <w:ind w:firstLineChars="200" w:firstLine="560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成长的过程是很艰辛的，唯有不怕失败、不怕尝试，才可以修成正果。</w:t>
      </w:r>
      <w:r w:rsidR="000A2851">
        <w:rPr>
          <w:rFonts w:ascii="Consolas" w:hAnsi="Consolas" w:hint="eastAsia"/>
          <w:sz w:val="28"/>
          <w:szCs w:val="28"/>
        </w:rPr>
        <w:t>杂念是我的心思周密，是我的生命个体才有了生机，才有了活的意义所在，不知道明个有什么好奇的事情产生，有什么困难等着你去解决，这样</w:t>
      </w:r>
      <w:r w:rsidR="009141CD">
        <w:rPr>
          <w:rFonts w:ascii="Consolas" w:hAnsi="Consolas" w:hint="eastAsia"/>
          <w:sz w:val="28"/>
          <w:szCs w:val="28"/>
        </w:rPr>
        <w:t>驱使着我们才有好好活下去的那种动力，让我去思考，去解决，去发现，才有了生活的意义所在，不然那就是蝼蚁般的。</w:t>
      </w:r>
    </w:p>
    <w:p w:rsidR="00934064" w:rsidRDefault="00934064" w:rsidP="00934064">
      <w:pPr>
        <w:ind w:firstLineChars="200" w:firstLine="5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人生其实很短的</w:t>
      </w:r>
      <w:r>
        <w:rPr>
          <w:rFonts w:ascii="Consolas" w:hAnsi="Consolas" w:hint="eastAsia"/>
          <w:sz w:val="28"/>
          <w:szCs w:val="28"/>
        </w:rPr>
        <w:t>，</w:t>
      </w:r>
      <w:r>
        <w:rPr>
          <w:rFonts w:ascii="Consolas" w:hAnsi="Consolas"/>
          <w:sz w:val="28"/>
          <w:szCs w:val="28"/>
        </w:rPr>
        <w:t>在这短暂的人生旅途中你不会止步不前了嘛</w:t>
      </w:r>
      <w:r>
        <w:rPr>
          <w:rFonts w:ascii="Consolas" w:hAnsi="Consolas" w:hint="eastAsia"/>
          <w:sz w:val="28"/>
          <w:szCs w:val="28"/>
        </w:rPr>
        <w:t>，</w:t>
      </w:r>
      <w:r>
        <w:rPr>
          <w:rFonts w:ascii="Consolas" w:hAnsi="Consolas"/>
          <w:sz w:val="28"/>
          <w:szCs w:val="28"/>
        </w:rPr>
        <w:t>你不会就这样缴械投降咯</w:t>
      </w:r>
      <w:r>
        <w:rPr>
          <w:rFonts w:ascii="Consolas" w:hAnsi="Consolas" w:hint="eastAsia"/>
          <w:sz w:val="28"/>
          <w:szCs w:val="28"/>
        </w:rPr>
        <w:t>，</w:t>
      </w:r>
      <w:r>
        <w:rPr>
          <w:rFonts w:ascii="Consolas" w:hAnsi="Consolas"/>
          <w:sz w:val="28"/>
          <w:szCs w:val="28"/>
        </w:rPr>
        <w:t>你肯定也不会就这样没撒干的就过完一生啊</w:t>
      </w:r>
      <w:r>
        <w:rPr>
          <w:rFonts w:ascii="Consolas" w:hAnsi="Consolas" w:hint="eastAsia"/>
          <w:sz w:val="28"/>
          <w:szCs w:val="28"/>
        </w:rPr>
        <w:t>，</w:t>
      </w:r>
      <w:r>
        <w:rPr>
          <w:rFonts w:ascii="Consolas" w:hAnsi="Consolas"/>
          <w:sz w:val="28"/>
          <w:szCs w:val="28"/>
        </w:rPr>
        <w:t>不要为琐事所连累</w:t>
      </w:r>
      <w:r>
        <w:rPr>
          <w:rFonts w:ascii="Consolas" w:hAnsi="Consolas" w:hint="eastAsia"/>
          <w:sz w:val="28"/>
          <w:szCs w:val="28"/>
        </w:rPr>
        <w:t>，</w:t>
      </w:r>
      <w:r>
        <w:rPr>
          <w:rFonts w:ascii="Consolas" w:hAnsi="Consolas"/>
          <w:sz w:val="28"/>
          <w:szCs w:val="28"/>
        </w:rPr>
        <w:t>你应该在很短暂的时光中去做你需要做的事情上面</w:t>
      </w:r>
      <w:r>
        <w:rPr>
          <w:rFonts w:ascii="Consolas" w:hAnsi="Consolas" w:hint="eastAsia"/>
          <w:sz w:val="28"/>
          <w:szCs w:val="28"/>
        </w:rPr>
        <w:t>，</w:t>
      </w:r>
      <w:r>
        <w:rPr>
          <w:rFonts w:ascii="Consolas" w:hAnsi="Consolas"/>
          <w:sz w:val="28"/>
          <w:szCs w:val="28"/>
        </w:rPr>
        <w:t>不要浪费在那些没意义的事情上</w:t>
      </w:r>
      <w:r>
        <w:rPr>
          <w:rFonts w:ascii="Consolas" w:hAnsi="Consolas" w:hint="eastAsia"/>
          <w:sz w:val="28"/>
          <w:szCs w:val="28"/>
        </w:rPr>
        <w:t>，找一位志同道合的伴侣一起奋斗吧，骚年！！</w:t>
      </w:r>
    </w:p>
    <w:p w:rsidR="00342C34" w:rsidRDefault="00342C34" w:rsidP="00934064">
      <w:pPr>
        <w:ind w:firstLineChars="200" w:firstLine="560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没有等到的回应，就让他就这样静静的埋到泥土里吧，不要指望有开花的一天，也不要觉得这样没任何的</w:t>
      </w:r>
      <w:r w:rsidR="00E955FD">
        <w:rPr>
          <w:rFonts w:ascii="Consolas" w:hAnsi="Consolas" w:hint="eastAsia"/>
          <w:sz w:val="28"/>
          <w:szCs w:val="28"/>
        </w:rPr>
        <w:t>让人。</w:t>
      </w:r>
    </w:p>
    <w:p w:rsidR="007B5785" w:rsidRPr="007B5785" w:rsidRDefault="007B5785" w:rsidP="00934064">
      <w:pPr>
        <w:ind w:firstLineChars="200" w:firstLine="560"/>
        <w:rPr>
          <w:rFonts w:ascii="Consolas" w:hAnsi="Consolas" w:hint="eastAsia"/>
          <w:sz w:val="28"/>
          <w:szCs w:val="28"/>
        </w:rPr>
      </w:pPr>
      <w:r>
        <w:rPr>
          <w:rFonts w:ascii="Consolas" w:hAnsi="Consolas"/>
          <w:sz w:val="28"/>
          <w:szCs w:val="28"/>
        </w:rPr>
        <w:t>你可以不在乎我的感受</w:t>
      </w:r>
      <w:r>
        <w:rPr>
          <w:rFonts w:ascii="Consolas" w:hAnsi="Consolas" w:hint="eastAsia"/>
          <w:sz w:val="28"/>
          <w:szCs w:val="28"/>
        </w:rPr>
        <w:t>，</w:t>
      </w:r>
      <w:r>
        <w:rPr>
          <w:rFonts w:ascii="Consolas" w:hAnsi="Consolas"/>
          <w:sz w:val="28"/>
          <w:szCs w:val="28"/>
        </w:rPr>
        <w:t>也可以不在乎我的热情</w:t>
      </w:r>
      <w:r>
        <w:rPr>
          <w:rFonts w:ascii="Consolas" w:hAnsi="Consolas" w:hint="eastAsia"/>
          <w:sz w:val="28"/>
          <w:szCs w:val="28"/>
        </w:rPr>
        <w:t>，</w:t>
      </w:r>
      <w:r>
        <w:rPr>
          <w:rFonts w:ascii="Consolas" w:hAnsi="Consolas"/>
          <w:sz w:val="28"/>
          <w:szCs w:val="28"/>
        </w:rPr>
        <w:t>甚至不用理会我的沮丧和难过</w:t>
      </w:r>
      <w:r>
        <w:rPr>
          <w:rFonts w:ascii="Consolas" w:hAnsi="Consolas" w:hint="eastAsia"/>
          <w:sz w:val="28"/>
          <w:szCs w:val="28"/>
        </w:rPr>
        <w:t>，</w:t>
      </w:r>
      <w:r>
        <w:rPr>
          <w:rFonts w:ascii="Consolas" w:hAnsi="Consolas"/>
          <w:sz w:val="28"/>
          <w:szCs w:val="28"/>
        </w:rPr>
        <w:t>每个人的付出都是有限的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 w:hint="eastAsia"/>
          <w:sz w:val="28"/>
          <w:szCs w:val="28"/>
        </w:rPr>
        <w:t>我输得很惨，就是很惨，所以我不要了，都不要了。</w:t>
      </w:r>
    </w:p>
    <w:sectPr w:rsidR="007B5785" w:rsidRPr="007B578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98C" w:rsidRDefault="005A598C" w:rsidP="007B5785">
      <w:pPr>
        <w:spacing w:after="0"/>
      </w:pPr>
      <w:r>
        <w:separator/>
      </w:r>
    </w:p>
  </w:endnote>
  <w:endnote w:type="continuationSeparator" w:id="0">
    <w:p w:rsidR="005A598C" w:rsidRDefault="005A598C" w:rsidP="007B57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98C" w:rsidRDefault="005A598C" w:rsidP="007B5785">
      <w:pPr>
        <w:spacing w:after="0"/>
      </w:pPr>
      <w:r>
        <w:separator/>
      </w:r>
    </w:p>
  </w:footnote>
  <w:footnote w:type="continuationSeparator" w:id="0">
    <w:p w:rsidR="005A598C" w:rsidRDefault="005A598C" w:rsidP="007B578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867DEC"/>
    <w:rsid w:val="0001510F"/>
    <w:rsid w:val="000A2851"/>
    <w:rsid w:val="00342C34"/>
    <w:rsid w:val="00347A2E"/>
    <w:rsid w:val="005A598C"/>
    <w:rsid w:val="007B5785"/>
    <w:rsid w:val="00867DEC"/>
    <w:rsid w:val="009141CD"/>
    <w:rsid w:val="00927A59"/>
    <w:rsid w:val="00934064"/>
    <w:rsid w:val="00AF184D"/>
    <w:rsid w:val="00C700F4"/>
    <w:rsid w:val="00DB6AAC"/>
    <w:rsid w:val="00DD75D0"/>
    <w:rsid w:val="00E705B4"/>
    <w:rsid w:val="00E9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F9F85D-AAFE-41CA-8CBB-C20E57286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header"/>
    <w:basedOn w:val="a"/>
    <w:link w:val="Char"/>
    <w:uiPriority w:val="99"/>
    <w:unhideWhenUsed/>
    <w:rsid w:val="007B57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7B5785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7B57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7B57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230E22-061F-48D0-9117-011543BB8393}"/>
      </w:docPartPr>
      <w:docPartBody>
        <w:p w:rsidR="00F517BA" w:rsidRDefault="007C218D">
          <w:r w:rsidRPr="00092735">
            <w:rPr>
              <w:rStyle w:val="a3"/>
              <w:rFonts w:hint="eastAsia"/>
            </w:rPr>
            <w:t>[</w:t>
          </w:r>
          <w:r w:rsidRPr="00092735">
            <w:rPr>
              <w:rStyle w:val="a3"/>
              <w:rFonts w:hint="eastAsia"/>
            </w:rPr>
            <w:t>在此处输入文章标题</w:t>
          </w:r>
          <w:r w:rsidRPr="00092735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225"/>
    <w:rsid w:val="00335225"/>
    <w:rsid w:val="007C218D"/>
    <w:rsid w:val="00811080"/>
    <w:rsid w:val="00C17B27"/>
    <w:rsid w:val="00F517BA"/>
    <w:rsid w:val="00FE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218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【感悟】心若向阳无谓悲伤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488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2018-03-01T15:05:00Z</dcterms:created>
  <dcterms:modified xsi:type="dcterms:W3CDTF">2018-03-02T12:58:00Z</dcterms:modified>
</cp:coreProperties>
</file>